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"/>
        <w:tblDescription w:val=""/>
      </w:tblPr>
      <w:tblGrid>
        <w:gridCol w:w="9465"/>
        <w:gridCol w:w="1240"/>
        <w:gridCol w:w="320"/>
      </w:tblGrid>
      <w:tr w:rsidR="002906FB" w:rsidRPr="007E612D" w14:paraId="322ADD95" w14:textId="77777777" w:rsidTr="002906FB">
        <w:trPr>
          <w:trHeight w:val="1059"/>
        </w:trPr>
        <w:tc>
          <w:tcPr>
            <w:tcW w:w="10705" w:type="dxa"/>
            <w:gridSpan w:val="2"/>
            <w:shd w:val="clear" w:color="auto" w:fill="92CDDC" w:themeFill="accent5" w:themeFillTint="99"/>
          </w:tcPr>
          <w:p w14:paraId="2FC8B95E" w14:textId="6181EA6C" w:rsidR="00F77D37" w:rsidRPr="00CB10C3" w:rsidRDefault="00CB10C3" w:rsidP="003F25FF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 w:rsidRPr="75546C64">
              <w:rPr>
                <w:rFonts w:cs="Calibri"/>
                <w:b/>
                <w:bCs/>
                <w:smallCaps/>
                <w:sz w:val="48"/>
                <w:szCs w:val="48"/>
              </w:rPr>
              <w:t>JA</w:t>
            </w:r>
            <w:r w:rsidR="00365E81" w:rsidRPr="75546C64">
              <w:rPr>
                <w:rFonts w:cs="Calibri"/>
                <w:b/>
                <w:bCs/>
                <w:smallCaps/>
                <w:sz w:val="48"/>
                <w:szCs w:val="48"/>
              </w:rPr>
              <w:t>KE MILLER</w:t>
            </w:r>
          </w:p>
          <w:p w14:paraId="11FC2B49" w14:textId="7186B479" w:rsidR="00F77D37" w:rsidRDefault="16F7248E" w:rsidP="16F7248E">
            <w:pPr>
              <w:spacing w:after="0" w:line="240" w:lineRule="auto"/>
              <w:jc w:val="center"/>
              <w:rPr>
                <w:rFonts w:cs="Calibri"/>
              </w:rPr>
            </w:pPr>
            <w:r w:rsidRPr="16F7248E">
              <w:rPr>
                <w:rFonts w:cs="Calibri"/>
              </w:rPr>
              <w:t>Pasadena, CA 91106</w:t>
            </w:r>
          </w:p>
          <w:p w14:paraId="2FA218F3" w14:textId="681E7C71" w:rsidR="00992D25" w:rsidRPr="00992D25" w:rsidRDefault="007066F1" w:rsidP="16F7248E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(relocating to Denver end of April</w:t>
            </w:r>
            <w:r w:rsidR="00992D25" w:rsidRPr="00992D25">
              <w:rPr>
                <w:rFonts w:cs="Calibri"/>
                <w:sz w:val="16"/>
                <w:szCs w:val="16"/>
              </w:rPr>
              <w:t>)</w:t>
            </w:r>
          </w:p>
          <w:p w14:paraId="43C7BCB8" w14:textId="2A95F6AF" w:rsidR="00F77D37" w:rsidRPr="00CB10C3" w:rsidRDefault="75546C64" w:rsidP="75546C6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75546C64">
              <w:rPr>
                <w:rFonts w:cs="Calibri"/>
              </w:rPr>
              <w:t xml:space="preserve">                                </w:t>
            </w:r>
            <w:hyperlink r:id="rId8">
              <w:r w:rsidRPr="75546C64">
                <w:rPr>
                  <w:rStyle w:val="Hyperlink"/>
                  <w:rFonts w:cs="Calibri"/>
                  <w:color w:val="auto"/>
                </w:rPr>
                <w:t>jake-miller@hotmail.com</w:t>
              </w:r>
            </w:hyperlink>
            <w:r w:rsidRPr="75546C64">
              <w:rPr>
                <w:rFonts w:cs="Calibri"/>
              </w:rPr>
              <w:t xml:space="preserve">, (651) 356-4981, </w:t>
            </w:r>
            <w:hyperlink r:id="rId9">
              <w:r w:rsidRPr="75546C64">
                <w:rPr>
                  <w:rStyle w:val="Hyperlink"/>
                  <w:rFonts w:cs="Calibri"/>
                  <w:color w:val="auto"/>
                </w:rPr>
                <w:t>https://jmiller-io.github.io/</w:t>
              </w:r>
            </w:hyperlink>
          </w:p>
        </w:tc>
        <w:tc>
          <w:tcPr>
            <w:tcW w:w="320" w:type="dxa"/>
            <w:shd w:val="clear" w:color="auto" w:fill="92CDDC" w:themeFill="accent5" w:themeFillTint="99"/>
          </w:tcPr>
          <w:p w14:paraId="498F5086" w14:textId="42F0484C" w:rsidR="00F77D37" w:rsidRPr="0098295D" w:rsidRDefault="00F77D37" w:rsidP="002906FB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  <w:u w:val="single"/>
              </w:rPr>
            </w:pPr>
          </w:p>
        </w:tc>
      </w:tr>
      <w:tr w:rsidR="00E00501" w:rsidRPr="007E612D" w14:paraId="79280BBF" w14:textId="77777777" w:rsidTr="002906FB">
        <w:trPr>
          <w:trHeight w:val="6209"/>
        </w:trPr>
        <w:tc>
          <w:tcPr>
            <w:tcW w:w="9465" w:type="dxa"/>
          </w:tcPr>
          <w:p w14:paraId="0920A771" w14:textId="60CB7C9F" w:rsidR="7A4C9363" w:rsidRDefault="7A4C9363" w:rsidP="75546C64">
            <w:pPr>
              <w:spacing w:after="0" w:line="240" w:lineRule="auto"/>
              <w:rPr>
                <w:rFonts w:cs="Calibri"/>
              </w:rPr>
            </w:pPr>
          </w:p>
          <w:p w14:paraId="0ADB4F18" w14:textId="77777777" w:rsidR="00056E3B" w:rsidRDefault="00056E3B" w:rsidP="00056E3B">
            <w:pPr>
              <w:spacing w:after="0" w:line="240" w:lineRule="auto"/>
              <w:rPr>
                <w:rFonts w:cs="Calibri"/>
                <w:b/>
                <w:bCs/>
              </w:rPr>
            </w:pPr>
            <w:r w:rsidRPr="75546C64">
              <w:rPr>
                <w:rFonts w:cs="Calibri"/>
                <w:b/>
                <w:bCs/>
              </w:rPr>
              <w:t>SUMMARY</w:t>
            </w:r>
          </w:p>
          <w:p w14:paraId="0EEFB184" w14:textId="17EB99C0" w:rsidR="00056E3B" w:rsidRPr="00056E3B" w:rsidRDefault="00056E3B" w:rsidP="00056E3B">
            <w:pPr>
              <w:spacing w:after="0" w:line="240" w:lineRule="auto"/>
              <w:rPr>
                <w:rFonts w:cs="Calibri"/>
                <w:b/>
                <w:bCs/>
              </w:rPr>
            </w:pPr>
            <w:r w:rsidRPr="75546C64">
              <w:rPr>
                <w:rFonts w:cs="Calibri"/>
              </w:rPr>
              <w:t xml:space="preserve">Engineering solutions for technical challenges since 2009. I discovered my love for </w:t>
            </w:r>
            <w:r>
              <w:rPr>
                <w:rFonts w:cs="Calibri"/>
              </w:rPr>
              <w:t>software development</w:t>
            </w:r>
            <w:r w:rsidRPr="75546C64">
              <w:rPr>
                <w:rFonts w:cs="Calibri"/>
              </w:rPr>
              <w:t xml:space="preserve"> during my time as an IT Systems Engineer, when it became clear that the more architectural aspects of technology were the strengths I wanted to develop the most. Taking ideas and turning them into functional, elegant applications is my mission.</w:t>
            </w:r>
          </w:p>
          <w:p w14:paraId="06D4E1FB" w14:textId="77777777" w:rsidR="00056E3B" w:rsidRDefault="00056E3B" w:rsidP="00056E3B">
            <w:pPr>
              <w:spacing w:after="0" w:line="240" w:lineRule="auto"/>
              <w:rPr>
                <w:rFonts w:cs="Calibri"/>
                <w:b/>
                <w:bCs/>
              </w:rPr>
            </w:pPr>
          </w:p>
          <w:p w14:paraId="24B6F737" w14:textId="463880EE" w:rsidR="000016A1" w:rsidRDefault="75546C64" w:rsidP="75546C64">
            <w:pPr>
              <w:spacing w:after="0" w:line="240" w:lineRule="auto"/>
              <w:rPr>
                <w:rFonts w:cs="Calibri"/>
                <w:b/>
                <w:bCs/>
                <w:sz w:val="28"/>
                <w:szCs w:val="28"/>
              </w:rPr>
            </w:pPr>
            <w:r w:rsidRPr="75546C64">
              <w:rPr>
                <w:rFonts w:cs="Calibri"/>
                <w:b/>
                <w:bCs/>
              </w:rPr>
              <w:t>EXPERIENCE</w:t>
            </w:r>
          </w:p>
          <w:p w14:paraId="12C587B5" w14:textId="3088FBD4" w:rsidR="000016A1" w:rsidRDefault="75546C64" w:rsidP="75546C64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  <w:b/>
                <w:bCs/>
              </w:rPr>
              <w:t>Technical Engineer | Windows Operations</w:t>
            </w:r>
            <w:r w:rsidRPr="75546C64">
              <w:rPr>
                <w:rFonts w:cs="Calibri"/>
              </w:rPr>
              <w:t xml:space="preserve">, </w:t>
            </w:r>
            <w:r w:rsidRPr="75546C64">
              <w:rPr>
                <w:rFonts w:cs="Calibri"/>
                <w:b/>
                <w:bCs/>
              </w:rPr>
              <w:t>CBS</w:t>
            </w:r>
            <w:r w:rsidRPr="75546C64">
              <w:rPr>
                <w:rFonts w:cs="Calibri"/>
              </w:rPr>
              <w:t>,</w:t>
            </w:r>
            <w:r w:rsidRPr="75546C64">
              <w:rPr>
                <w:rFonts w:cs="Calibri"/>
                <w:b/>
                <w:bCs/>
              </w:rPr>
              <w:t xml:space="preserve"> </w:t>
            </w:r>
            <w:r w:rsidRPr="75546C64">
              <w:rPr>
                <w:rFonts w:cs="Calibri"/>
              </w:rPr>
              <w:t>Hollywood 7/2016 – 10/2016</w:t>
            </w:r>
          </w:p>
          <w:p w14:paraId="7498F0C3" w14:textId="1C063736" w:rsidR="007066F1" w:rsidRPr="007066F1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Assists vendors and internal departments with Windows server hosted service migrations and upgrades</w:t>
            </w:r>
          </w:p>
          <w:p w14:paraId="2F4F467A" w14:textId="10E2AAE1" w:rsidR="00557AFF" w:rsidRPr="007066F1" w:rsidRDefault="75546C64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 w:rsidRPr="75546C64">
              <w:rPr>
                <w:rFonts w:cs="Calibri"/>
              </w:rPr>
              <w:t>Ensures security policy compliance for the Windows environment by performing Operating System patching and application modernizations</w:t>
            </w:r>
          </w:p>
          <w:p w14:paraId="2819D9F2" w14:textId="5D9F97DD" w:rsidR="007066F1" w:rsidRPr="007066F1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Maintains infrastructure equipment inventory and manages hardware life-cycle</w:t>
            </w:r>
          </w:p>
          <w:p w14:paraId="1856B6BC" w14:textId="51AD0231" w:rsidR="007066F1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Performs data center management, including cable organization and hardware installation</w:t>
            </w:r>
          </w:p>
          <w:p w14:paraId="34BD9484" w14:textId="1B7BCA1F" w:rsidR="00DD76B6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Provides troubleshooting and advanced analysis of requests within the Windows 2000 – 2012 R2 environment</w:t>
            </w:r>
          </w:p>
          <w:p w14:paraId="32320A75" w14:textId="77777777" w:rsidR="00C72B76" w:rsidRPr="000016A1" w:rsidRDefault="00C72B76" w:rsidP="75546C64">
            <w:pPr>
              <w:spacing w:after="0" w:line="240" w:lineRule="auto"/>
              <w:rPr>
                <w:rFonts w:cs="Calibri"/>
              </w:rPr>
            </w:pPr>
          </w:p>
          <w:p w14:paraId="014DD42B" w14:textId="5CECE415" w:rsidR="006B3607" w:rsidRDefault="75546C64" w:rsidP="75546C64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</w:rPr>
              <w:t xml:space="preserve"> </w:t>
            </w:r>
            <w:r w:rsidRPr="75546C64">
              <w:rPr>
                <w:rFonts w:cs="Calibri"/>
                <w:b/>
                <w:bCs/>
              </w:rPr>
              <w:t>Windows Systems Administrator</w:t>
            </w:r>
            <w:r w:rsidRPr="75546C64">
              <w:rPr>
                <w:rFonts w:cs="Calibri"/>
              </w:rPr>
              <w:t xml:space="preserve">, </w:t>
            </w:r>
            <w:r w:rsidRPr="75546C64">
              <w:rPr>
                <w:rFonts w:cs="Calibri"/>
                <w:b/>
                <w:bCs/>
              </w:rPr>
              <w:t>American Public Media Group</w:t>
            </w:r>
            <w:r w:rsidRPr="75546C64">
              <w:rPr>
                <w:rFonts w:cs="Calibri"/>
              </w:rPr>
              <w:t>, LA, 1/2013 – 9/2016</w:t>
            </w:r>
          </w:p>
          <w:p w14:paraId="32FAC999" w14:textId="6BFE6502" w:rsidR="030C1DAA" w:rsidRDefault="75546C64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 w:rsidRPr="75546C64">
              <w:rPr>
                <w:rFonts w:cs="Calibri"/>
              </w:rPr>
              <w:t>Architects and manages the Active Directory environment for a multi-site hierarchy</w:t>
            </w:r>
          </w:p>
          <w:p w14:paraId="0607B0C4" w14:textId="65F141E8" w:rsidR="00A22774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Assists in the architectural development and deployment of new installations and solutions in an ever-expanding VMware environment within a continuous improvement organization</w:t>
            </w:r>
          </w:p>
          <w:p w14:paraId="2D25F490" w14:textId="3756F69A" w:rsidR="002B176B" w:rsidRPr="007066F1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Automates administrative tasks in AD, Office 365, Exchange Online and VMware with the use of PowerShell and PowerCLI</w:t>
            </w:r>
          </w:p>
          <w:p w14:paraId="6A3BF50E" w14:textId="50653BB2" w:rsidR="007066F1" w:rsidRPr="007066F1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Designs and implements software deployments, updates, OSD and systems management solutions with the use of SCCM</w:t>
            </w:r>
          </w:p>
          <w:p w14:paraId="571B7AB4" w14:textId="543F3E1B" w:rsidR="007066F1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Develops, installs, recommends purchases, implementations and configuration of Microsoft technologies and Infrastructure systems</w:t>
            </w:r>
          </w:p>
          <w:p w14:paraId="31384757" w14:textId="3553BF60" w:rsidR="00B50AC7" w:rsidRPr="007066F1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Oversees the administration and operation of the physical server, telephony, networking and storage infrastructure, in data centers and offices geographically located around the country</w:t>
            </w:r>
          </w:p>
          <w:p w14:paraId="68E18590" w14:textId="29F5A0D6" w:rsidR="007066F1" w:rsidRPr="007066F1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Researches, evaluates and recommends new technologies to meet business requirements and contributes to long-range planning for systems evolution</w:t>
            </w:r>
          </w:p>
          <w:p w14:paraId="3E695B49" w14:textId="792C0C58" w:rsidR="007066F1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Supports, upgrades and maintains media and broadcast related Microsoft servers and applications that are critical to the operation of the American Public Media Group automation and play to air systems in a 24x7x365 environment</w:t>
            </w:r>
          </w:p>
          <w:p w14:paraId="62484198" w14:textId="2F2824BD" w:rsidR="00434169" w:rsidRPr="00F11005" w:rsidRDefault="00434169" w:rsidP="75546C64">
            <w:pPr>
              <w:spacing w:after="0" w:line="240" w:lineRule="auto"/>
              <w:ind w:left="360"/>
              <w:rPr>
                <w:rFonts w:cs="Calibri"/>
              </w:rPr>
            </w:pPr>
          </w:p>
          <w:p w14:paraId="41B2B9DB" w14:textId="04345A3A" w:rsidR="00434169" w:rsidRPr="00F11005" w:rsidRDefault="75546C64" w:rsidP="75546C64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  <w:b/>
                <w:bCs/>
              </w:rPr>
              <w:t>SIS Systems Administrator I</w:t>
            </w:r>
            <w:r w:rsidRPr="75546C64">
              <w:rPr>
                <w:rFonts w:cs="Calibri"/>
              </w:rPr>
              <w:t xml:space="preserve">, </w:t>
            </w:r>
            <w:r w:rsidRPr="75546C64">
              <w:rPr>
                <w:rFonts w:cs="Calibri"/>
                <w:b/>
                <w:bCs/>
              </w:rPr>
              <w:t>Infinite Campus, Inc.</w:t>
            </w:r>
            <w:r w:rsidRPr="75546C64">
              <w:rPr>
                <w:rFonts w:cs="Calibri"/>
              </w:rPr>
              <w:t>,</w:t>
            </w:r>
            <w:r w:rsidRPr="75546C64">
              <w:rPr>
                <w:rFonts w:cs="Calibri"/>
                <w:b/>
                <w:bCs/>
              </w:rPr>
              <w:t xml:space="preserve"> </w:t>
            </w:r>
            <w:r w:rsidRPr="75546C64">
              <w:rPr>
                <w:rFonts w:cs="Calibri"/>
              </w:rPr>
              <w:t>Blaine, MN, 7/2012 – 12/2012</w:t>
            </w:r>
          </w:p>
          <w:p w14:paraId="03945720" w14:textId="49C14387" w:rsidR="007066F1" w:rsidRPr="007066F1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Assists with the testing and deployment of internal operations tools; contributes to increased customer service and efficient product delivery</w:t>
            </w:r>
          </w:p>
          <w:p w14:paraId="3605489D" w14:textId="74060393" w:rsidR="00467F2F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Configures and installs a customer-purchased web application, and dependent software, to remote-access servers and maintains the internal system requirements for continued software delivery and use at the largest American-owned Student Information System provider</w:t>
            </w:r>
          </w:p>
          <w:p w14:paraId="763C2E41" w14:textId="3DBA9A75" w:rsidR="00467F2F" w:rsidRDefault="007066F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Executes timely XML code changes and Apache Tomcat upgrades to ensure continued functionality of the web application during a continuous product development cycle</w:t>
            </w:r>
            <w:r w:rsidR="75546C64" w:rsidRPr="75546C64">
              <w:rPr>
                <w:rFonts w:cs="Calibri"/>
              </w:rPr>
              <w:t xml:space="preserve"> </w:t>
            </w:r>
          </w:p>
          <w:p w14:paraId="62604A55" w14:textId="5E393BBA" w:rsidR="004F36A1" w:rsidRPr="004F36A1" w:rsidRDefault="004F36A1" w:rsidP="004F36A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Manages client database backup tasks through use of an internally-built tool; processes requested database restores and ensures the availability of client data</w:t>
            </w:r>
          </w:p>
          <w:p w14:paraId="7EAE3DFF" w14:textId="69F11FDD" w:rsidR="007066F1" w:rsidRPr="004F36A1" w:rsidRDefault="007066F1" w:rsidP="004F36A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Performs SQL server database management, including any necessary script modification and execution</w:t>
            </w:r>
          </w:p>
          <w:p w14:paraId="64147444" w14:textId="77777777" w:rsidR="00022E50" w:rsidRDefault="00022E50" w:rsidP="00022E50">
            <w:pPr>
              <w:spacing w:after="0" w:line="240" w:lineRule="auto"/>
              <w:rPr>
                <w:rFonts w:cs="Calibri"/>
                <w:color w:val="000000" w:themeColor="text1"/>
              </w:rPr>
            </w:pPr>
          </w:p>
          <w:p w14:paraId="24D190E5" w14:textId="77777777" w:rsidR="00022E50" w:rsidRDefault="00022E50" w:rsidP="00022E50">
            <w:pPr>
              <w:spacing w:after="0" w:line="240" w:lineRule="auto"/>
              <w:rPr>
                <w:rFonts w:cs="Calibri"/>
                <w:color w:val="000000" w:themeColor="text1"/>
              </w:rPr>
            </w:pPr>
          </w:p>
          <w:p w14:paraId="76C57002" w14:textId="7AF68A65" w:rsidR="00022E50" w:rsidRDefault="00022E50" w:rsidP="00022E50">
            <w:pPr>
              <w:spacing w:after="0" w:line="240" w:lineRule="auto"/>
              <w:rPr>
                <w:rFonts w:cs="Calibri"/>
                <w:color w:val="000000" w:themeColor="text1"/>
              </w:rPr>
            </w:pPr>
            <w:r w:rsidRPr="00022E50">
              <w:rPr>
                <w:rFonts w:cs="Calibri"/>
                <w:b/>
                <w:color w:val="000000" w:themeColor="text1"/>
              </w:rPr>
              <w:lastRenderedPageBreak/>
              <w:t>IT Systems Specialist</w:t>
            </w:r>
            <w:r>
              <w:rPr>
                <w:rFonts w:cs="Calibri"/>
                <w:color w:val="000000" w:themeColor="text1"/>
              </w:rPr>
              <w:t>,</w:t>
            </w:r>
            <w:r w:rsidR="001B1535">
              <w:rPr>
                <w:rFonts w:cs="Calibri"/>
                <w:color w:val="000000" w:themeColor="text1"/>
              </w:rPr>
              <w:t xml:space="preserve"> </w:t>
            </w:r>
            <w:r w:rsidR="001B1535">
              <w:rPr>
                <w:rFonts w:cs="Calibri"/>
                <w:b/>
                <w:color w:val="000000" w:themeColor="text1"/>
              </w:rPr>
              <w:t>Infinite Campus, Inc.</w:t>
            </w:r>
            <w:r w:rsidR="001B1535">
              <w:rPr>
                <w:rFonts w:cs="Calibri"/>
                <w:color w:val="000000" w:themeColor="text1"/>
              </w:rPr>
              <w:t>,</w:t>
            </w:r>
            <w:r>
              <w:rPr>
                <w:rFonts w:cs="Calibri"/>
                <w:color w:val="000000" w:themeColor="text1"/>
              </w:rPr>
              <w:t xml:space="preserve"> 12/2010 – 9/2012</w:t>
            </w:r>
          </w:p>
          <w:p w14:paraId="338A71A1" w14:textId="798D79C9" w:rsidR="004F36A1" w:rsidRPr="004F36A1" w:rsidRDefault="004F36A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Assisted with the assignment and upkeep of user security rights and mailing distribution groups in Active Directory</w:t>
            </w:r>
          </w:p>
          <w:p w14:paraId="0E12F9E1" w14:textId="0908F38D" w:rsidR="004F36A1" w:rsidRPr="004F36A1" w:rsidRDefault="004F36A1" w:rsidP="00022E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Configured communications equipment and user/device profiles in the software-based call-processing system utilized by the company (Cisco Unified CM)</w:t>
            </w:r>
          </w:p>
          <w:p w14:paraId="598B66CA" w14:textId="14B72392" w:rsidR="004F36A1" w:rsidRDefault="004F36A1" w:rsidP="004F36A1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Identified and repaired network-related issues using a network access control appliance</w:t>
            </w:r>
          </w:p>
          <w:p w14:paraId="3898166F" w14:textId="3DA167F5" w:rsidR="004F36A1" w:rsidRDefault="004F36A1" w:rsidP="004F36A1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Performed installation, configuration, and maintenance of various hardware and software on both user workstations and data center servers</w:t>
            </w:r>
          </w:p>
          <w:p w14:paraId="58A04EFE" w14:textId="190345BC" w:rsidR="004F36A1" w:rsidRPr="004F36A1" w:rsidRDefault="004F36A1" w:rsidP="004F36A1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Planned, designed, built, tested and deployed SCCM 2012 infrastructure corporate-wide; created and deployed software packages, SCEP definitions, and Windows updates</w:t>
            </w:r>
          </w:p>
          <w:p w14:paraId="4A269C21" w14:textId="1CADF518" w:rsidR="00022E50" w:rsidRPr="004F36A1" w:rsidRDefault="00022E50" w:rsidP="004F36A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Calibri"/>
                <w:color w:val="000000" w:themeColor="text1"/>
              </w:rPr>
            </w:pPr>
            <w:r>
              <w:t>Provided both live and remote-access technical support; repaired and maintained the software, hardware and network infrastructure used by the company’s 400+ employees</w:t>
            </w:r>
          </w:p>
          <w:p w14:paraId="00BBD1E0" w14:textId="1B341862" w:rsidR="002B4888" w:rsidRDefault="00022E50" w:rsidP="004F36A1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Served as the Help Desk team lead and managed the issue queue in the IT case system (JIRA)</w:t>
            </w:r>
          </w:p>
          <w:p w14:paraId="16066A0D" w14:textId="77777777" w:rsidR="004F36A1" w:rsidRPr="004F36A1" w:rsidRDefault="004F36A1" w:rsidP="004F36A1">
            <w:pPr>
              <w:spacing w:after="0" w:line="240" w:lineRule="auto"/>
            </w:pPr>
          </w:p>
          <w:p w14:paraId="0BEBD1BE" w14:textId="51F97544" w:rsidR="2DF9DCB4" w:rsidRDefault="75546C64" w:rsidP="75546C64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  <w:b/>
                <w:bCs/>
              </w:rPr>
              <w:t>EDUCATION</w:t>
            </w:r>
          </w:p>
          <w:p w14:paraId="590810FC" w14:textId="539B28CB" w:rsidR="7A4C9363" w:rsidRDefault="75546C64" w:rsidP="75546C64">
            <w:pPr>
              <w:spacing w:after="0" w:line="240" w:lineRule="auto"/>
              <w:rPr>
                <w:rFonts w:cs="Calibri"/>
                <w:b/>
                <w:bCs/>
              </w:rPr>
            </w:pPr>
            <w:r w:rsidRPr="75546C64">
              <w:rPr>
                <w:rFonts w:cs="Calibri"/>
                <w:b/>
                <w:bCs/>
              </w:rPr>
              <w:t xml:space="preserve">Web Development Immersive, </w:t>
            </w:r>
            <w:r w:rsidRPr="75546C64">
              <w:rPr>
                <w:rFonts w:cs="Calibri"/>
              </w:rPr>
              <w:t>General Assembly, LA, 3/2017</w:t>
            </w:r>
          </w:p>
          <w:p w14:paraId="2E2EBD22" w14:textId="449B9073" w:rsidR="7A4C9363" w:rsidRDefault="7A4C9363" w:rsidP="75546C64">
            <w:pPr>
              <w:spacing w:after="0" w:line="240" w:lineRule="auto"/>
              <w:rPr>
                <w:rFonts w:cs="Calibri"/>
              </w:rPr>
            </w:pPr>
          </w:p>
          <w:p w14:paraId="77E200FA" w14:textId="2512A949" w:rsidR="00F11005" w:rsidRPr="007E612D" w:rsidRDefault="75546C64" w:rsidP="75546C64">
            <w:pPr>
              <w:tabs>
                <w:tab w:val="left" w:pos="6317"/>
              </w:tabs>
              <w:spacing w:after="0" w:line="240" w:lineRule="auto"/>
              <w:rPr>
                <w:rFonts w:cs="Calibri"/>
                <w:b/>
                <w:bCs/>
              </w:rPr>
            </w:pPr>
            <w:r w:rsidRPr="75546C64">
              <w:rPr>
                <w:rFonts w:cs="Calibri"/>
                <w:b/>
                <w:bCs/>
              </w:rPr>
              <w:t>Associate of Applied Science, Computer Networking</w:t>
            </w:r>
            <w:r w:rsidRPr="75546C64">
              <w:rPr>
                <w:rFonts w:cs="Calibri"/>
              </w:rPr>
              <w:t>, Dunwoody College of Technology, Minneapolis, MN, 12/2010</w:t>
            </w:r>
            <w:r w:rsidR="006E48B6">
              <w:br/>
            </w:r>
          </w:p>
        </w:tc>
        <w:tc>
          <w:tcPr>
            <w:tcW w:w="1560" w:type="dxa"/>
            <w:gridSpan w:val="2"/>
            <w:shd w:val="clear" w:color="auto" w:fill="F2F2F2" w:themeFill="background1" w:themeFillShade="F2"/>
          </w:tcPr>
          <w:p w14:paraId="2E170F30" w14:textId="77777777" w:rsidR="00E00501" w:rsidRPr="000D1D85" w:rsidRDefault="0064587E" w:rsidP="75546C64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 w:rsidRPr="0064587E">
              <w:rPr>
                <w:b/>
                <w:caps/>
                <w:sz w:val="28"/>
                <w:szCs w:val="28"/>
              </w:rPr>
              <w:lastRenderedPageBreak/>
              <w:br/>
            </w:r>
            <w:r w:rsidR="00F11005" w:rsidRPr="75546C64">
              <w:rPr>
                <w:rFonts w:cs="Calibri"/>
                <w:b/>
                <w:bCs/>
                <w:caps/>
              </w:rPr>
              <w:t>Technical Skills</w:t>
            </w:r>
          </w:p>
          <w:p w14:paraId="32D1D38C" w14:textId="1D608275" w:rsidR="00E00501" w:rsidRPr="000D1D85" w:rsidRDefault="00E00501" w:rsidP="75546C64">
            <w:pPr>
              <w:spacing w:after="0" w:line="240" w:lineRule="auto"/>
              <w:rPr>
                <w:rFonts w:cs="Calibri"/>
              </w:rPr>
            </w:pPr>
          </w:p>
          <w:p w14:paraId="25AC3F12" w14:textId="7605CD98" w:rsidR="00B763FC" w:rsidRDefault="00B763FC" w:rsidP="75546C64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</w:rPr>
              <w:t>JavaScript</w:t>
            </w:r>
          </w:p>
          <w:p w14:paraId="36B3D5FA" w14:textId="77777777" w:rsidR="00015B88" w:rsidRDefault="00015B88" w:rsidP="75546C64">
            <w:pPr>
              <w:spacing w:after="0" w:line="240" w:lineRule="auto"/>
              <w:rPr>
                <w:rFonts w:cs="Calibri"/>
              </w:rPr>
            </w:pPr>
          </w:p>
          <w:p w14:paraId="22EC739E" w14:textId="641C3E5A" w:rsidR="00015B88" w:rsidRDefault="00015B88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jQuery/AJAX</w:t>
            </w:r>
          </w:p>
          <w:p w14:paraId="38906B82" w14:textId="77777777" w:rsidR="00015B88" w:rsidRDefault="00015B88" w:rsidP="75546C64">
            <w:pPr>
              <w:spacing w:after="0" w:line="240" w:lineRule="auto"/>
              <w:rPr>
                <w:rFonts w:cs="Calibri"/>
              </w:rPr>
            </w:pPr>
          </w:p>
          <w:p w14:paraId="177937AA" w14:textId="20593BA4" w:rsidR="00015B88" w:rsidRDefault="00015B88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MongoDB</w:t>
            </w:r>
          </w:p>
          <w:p w14:paraId="6D80D034" w14:textId="77777777" w:rsidR="00015B88" w:rsidRDefault="00015B88" w:rsidP="75546C64">
            <w:pPr>
              <w:spacing w:after="0" w:line="240" w:lineRule="auto"/>
              <w:rPr>
                <w:rFonts w:cs="Calibri"/>
              </w:rPr>
            </w:pPr>
          </w:p>
          <w:p w14:paraId="01C03ED7" w14:textId="47376E49" w:rsidR="00015B88" w:rsidRDefault="00015B88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Express.js</w:t>
            </w:r>
          </w:p>
          <w:p w14:paraId="52F118D2" w14:textId="77777777" w:rsidR="00015B88" w:rsidRDefault="00015B88" w:rsidP="75546C64">
            <w:pPr>
              <w:spacing w:after="0" w:line="240" w:lineRule="auto"/>
              <w:rPr>
                <w:rFonts w:cs="Calibri"/>
              </w:rPr>
            </w:pPr>
          </w:p>
          <w:p w14:paraId="065220FC" w14:textId="17C81E38" w:rsidR="00015B88" w:rsidRDefault="00015B88" w:rsidP="75546C64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</w:rPr>
              <w:t>AngularJS</w:t>
            </w:r>
          </w:p>
          <w:p w14:paraId="2C26130C" w14:textId="77777777" w:rsidR="00B763FC" w:rsidRDefault="00B763FC" w:rsidP="75546C64">
            <w:pPr>
              <w:spacing w:after="0" w:line="240" w:lineRule="auto"/>
              <w:rPr>
                <w:rFonts w:cs="Calibri"/>
              </w:rPr>
            </w:pPr>
          </w:p>
          <w:p w14:paraId="3458E118" w14:textId="62883040" w:rsidR="00B763FC" w:rsidRDefault="00B763FC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Node.js</w:t>
            </w:r>
          </w:p>
          <w:p w14:paraId="619726F7" w14:textId="77777777" w:rsidR="00015B88" w:rsidRDefault="00015B88" w:rsidP="75546C64">
            <w:pPr>
              <w:spacing w:after="0" w:line="240" w:lineRule="auto"/>
              <w:rPr>
                <w:rFonts w:cs="Calibri"/>
              </w:rPr>
            </w:pPr>
          </w:p>
          <w:p w14:paraId="1EA69D88" w14:textId="77777777" w:rsidR="00015B88" w:rsidRDefault="00015B88" w:rsidP="00015B88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</w:rPr>
              <w:t>HTML</w:t>
            </w:r>
          </w:p>
          <w:p w14:paraId="78F61CFB" w14:textId="77777777" w:rsidR="00015B88" w:rsidRDefault="00015B88" w:rsidP="00015B88">
            <w:pPr>
              <w:spacing w:after="0" w:line="240" w:lineRule="auto"/>
              <w:rPr>
                <w:rFonts w:cs="Calibri"/>
              </w:rPr>
            </w:pPr>
          </w:p>
          <w:p w14:paraId="6D81910D" w14:textId="14C2BA54" w:rsidR="00015B88" w:rsidRDefault="00015B88" w:rsidP="00015B88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</w:rPr>
              <w:t>CSS</w:t>
            </w:r>
          </w:p>
          <w:p w14:paraId="473B839F" w14:textId="77777777" w:rsidR="00B763FC" w:rsidRDefault="00B763FC" w:rsidP="75546C64">
            <w:pPr>
              <w:spacing w:after="0" w:line="240" w:lineRule="auto"/>
              <w:rPr>
                <w:rFonts w:cs="Calibri"/>
              </w:rPr>
            </w:pPr>
          </w:p>
          <w:p w14:paraId="51355648" w14:textId="77777777" w:rsidR="00B763FC" w:rsidRDefault="00B763FC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RESTful APIs</w:t>
            </w:r>
          </w:p>
          <w:p w14:paraId="063BFB1A" w14:textId="77777777" w:rsidR="00B763FC" w:rsidRDefault="00B763FC" w:rsidP="75546C64">
            <w:pPr>
              <w:spacing w:after="0" w:line="240" w:lineRule="auto"/>
              <w:rPr>
                <w:rFonts w:cs="Calibri"/>
              </w:rPr>
            </w:pPr>
          </w:p>
          <w:p w14:paraId="5717D276" w14:textId="47F1D182" w:rsidR="00B763FC" w:rsidRDefault="00B763FC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Git/GitHub</w:t>
            </w:r>
          </w:p>
          <w:p w14:paraId="6D260D90" w14:textId="77777777" w:rsidR="00B763FC" w:rsidRDefault="00B763FC" w:rsidP="75546C64">
            <w:pPr>
              <w:spacing w:after="0" w:line="240" w:lineRule="auto"/>
              <w:rPr>
                <w:rFonts w:cs="Calibri"/>
              </w:rPr>
            </w:pPr>
          </w:p>
          <w:p w14:paraId="688DCCCF" w14:textId="4BBE6BAC" w:rsidR="7A4C9363" w:rsidRDefault="75546C64" w:rsidP="75546C64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</w:rPr>
              <w:t>AWS Storage (S3, Glacier)</w:t>
            </w:r>
          </w:p>
          <w:p w14:paraId="529B38FE" w14:textId="4E21A9F4" w:rsidR="7A4C9363" w:rsidRDefault="7A4C9363" w:rsidP="75546C64">
            <w:pPr>
              <w:spacing w:after="0" w:line="240" w:lineRule="auto"/>
              <w:rPr>
                <w:rFonts w:cs="Calibri"/>
              </w:rPr>
            </w:pPr>
          </w:p>
          <w:p w14:paraId="16D17405" w14:textId="3109AACC" w:rsidR="7A4C9363" w:rsidRDefault="75546C64" w:rsidP="75546C64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</w:rPr>
              <w:t>Template Engines</w:t>
            </w:r>
          </w:p>
          <w:p w14:paraId="38250602" w14:textId="4FEDD54D" w:rsidR="7A4C9363" w:rsidRDefault="7A4C9363" w:rsidP="75546C64">
            <w:pPr>
              <w:spacing w:after="0" w:line="240" w:lineRule="auto"/>
              <w:rPr>
                <w:rFonts w:cs="Calibri"/>
              </w:rPr>
            </w:pPr>
          </w:p>
          <w:p w14:paraId="435463C7" w14:textId="378AEC0F" w:rsidR="7A4C9363" w:rsidRDefault="75546C64" w:rsidP="75546C64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</w:rPr>
              <w:t>PostgreSQL</w:t>
            </w:r>
          </w:p>
          <w:p w14:paraId="557E91DE" w14:textId="15B30C66" w:rsidR="7A4C9363" w:rsidRDefault="7A4C9363" w:rsidP="75546C64">
            <w:pPr>
              <w:spacing w:after="0" w:line="240" w:lineRule="auto"/>
              <w:rPr>
                <w:rFonts w:cs="Calibri"/>
              </w:rPr>
            </w:pPr>
          </w:p>
          <w:p w14:paraId="7755344F" w14:textId="77777777" w:rsidR="00507F65" w:rsidRDefault="75546C64" w:rsidP="75546C64">
            <w:pPr>
              <w:spacing w:after="0" w:line="240" w:lineRule="auto"/>
              <w:rPr>
                <w:rFonts w:cs="Calibri"/>
              </w:rPr>
            </w:pPr>
            <w:r w:rsidRPr="75546C64">
              <w:rPr>
                <w:rFonts w:cs="Calibri"/>
              </w:rPr>
              <w:t>Ruby on Rails</w:t>
            </w:r>
          </w:p>
          <w:p w14:paraId="2543B0E7" w14:textId="77777777" w:rsidR="00015B88" w:rsidRDefault="00015B88" w:rsidP="75546C64">
            <w:pPr>
              <w:spacing w:after="0" w:line="240" w:lineRule="auto"/>
              <w:rPr>
                <w:rFonts w:cs="Calibri"/>
              </w:rPr>
            </w:pPr>
          </w:p>
          <w:p w14:paraId="40A45904" w14:textId="7BF7B45C" w:rsidR="00015B88" w:rsidRDefault="00015B88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PowerShell</w:t>
            </w:r>
          </w:p>
          <w:p w14:paraId="1B4E6B04" w14:textId="77777777" w:rsidR="004D456E" w:rsidRDefault="004D456E" w:rsidP="75546C64">
            <w:pPr>
              <w:spacing w:after="0" w:line="240" w:lineRule="auto"/>
              <w:rPr>
                <w:rFonts w:cs="Calibri"/>
              </w:rPr>
            </w:pPr>
          </w:p>
          <w:p w14:paraId="2A6C35AC" w14:textId="087E0AC0" w:rsidR="004D456E" w:rsidRDefault="00F82ABA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App-V</w:t>
            </w:r>
            <w:bookmarkStart w:id="0" w:name="_GoBack"/>
            <w:bookmarkEnd w:id="0"/>
          </w:p>
          <w:p w14:paraId="6D858686" w14:textId="77777777" w:rsidR="004D456E" w:rsidRDefault="004D456E" w:rsidP="75546C64">
            <w:pPr>
              <w:spacing w:after="0" w:line="240" w:lineRule="auto"/>
              <w:rPr>
                <w:rFonts w:cs="Calibri"/>
              </w:rPr>
            </w:pPr>
          </w:p>
          <w:p w14:paraId="39297394" w14:textId="5B59BF62" w:rsidR="004D456E" w:rsidRDefault="00F82ABA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Enterprise Microsoft Technologies</w:t>
            </w:r>
          </w:p>
          <w:p w14:paraId="0643CC70" w14:textId="77777777" w:rsidR="004D456E" w:rsidRDefault="004D456E" w:rsidP="75546C64">
            <w:pPr>
              <w:spacing w:after="0" w:line="240" w:lineRule="auto"/>
              <w:rPr>
                <w:rFonts w:cs="Calibri"/>
              </w:rPr>
            </w:pPr>
          </w:p>
          <w:p w14:paraId="4E8D1EEB" w14:textId="3D6AFA4B" w:rsidR="004D456E" w:rsidRDefault="004D456E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VMware</w:t>
            </w:r>
          </w:p>
          <w:p w14:paraId="16E7F7F6" w14:textId="77777777" w:rsidR="004D456E" w:rsidRDefault="004D456E" w:rsidP="75546C64">
            <w:pPr>
              <w:spacing w:after="0" w:line="240" w:lineRule="auto"/>
              <w:rPr>
                <w:rFonts w:cs="Calibri"/>
              </w:rPr>
            </w:pPr>
          </w:p>
          <w:p w14:paraId="6182A72D" w14:textId="593997A1" w:rsidR="004D456E" w:rsidRDefault="00366E26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Windows </w:t>
            </w:r>
            <w:r w:rsidR="004D456E">
              <w:rPr>
                <w:rFonts w:cs="Calibri"/>
              </w:rPr>
              <w:t>Server 2000- 2012 R2</w:t>
            </w:r>
          </w:p>
          <w:p w14:paraId="117AD27C" w14:textId="77777777" w:rsidR="00366E26" w:rsidRDefault="00366E26" w:rsidP="75546C64">
            <w:pPr>
              <w:spacing w:after="0" w:line="240" w:lineRule="auto"/>
              <w:rPr>
                <w:rFonts w:cs="Calibri"/>
              </w:rPr>
            </w:pPr>
          </w:p>
          <w:p w14:paraId="4A90E0EA" w14:textId="54A73566" w:rsidR="004D456E" w:rsidRPr="002C7ED1" w:rsidRDefault="00366E26" w:rsidP="75546C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Azure AD</w:t>
            </w:r>
          </w:p>
        </w:tc>
      </w:tr>
    </w:tbl>
    <w:p w14:paraId="3E38D2E4" w14:textId="5C2062FF" w:rsidR="007E612D" w:rsidRDefault="007E612D" w:rsidP="75546C64">
      <w:pPr>
        <w:rPr>
          <w:rFonts w:cs="Calibri"/>
        </w:rPr>
      </w:pPr>
    </w:p>
    <w:sectPr w:rsidR="007E612D" w:rsidSect="002D5449">
      <w:pgSz w:w="12240" w:h="15840"/>
      <w:pgMar w:top="720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07B32"/>
    <w:multiLevelType w:val="hybridMultilevel"/>
    <w:tmpl w:val="07CC56EE"/>
    <w:lvl w:ilvl="0" w:tplc="D736E84C">
      <w:start w:val="1"/>
      <w:numFmt w:val="bullet"/>
      <w:lvlText w:val="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F7AFC"/>
    <w:multiLevelType w:val="hybridMultilevel"/>
    <w:tmpl w:val="01A213BA"/>
    <w:lvl w:ilvl="0" w:tplc="D736E84C">
      <w:start w:val="1"/>
      <w:numFmt w:val="bullet"/>
      <w:lvlText w:val=""/>
      <w:lvlJc w:val="left"/>
      <w:pPr>
        <w:ind w:left="720" w:hanging="360"/>
      </w:pPr>
      <w:rPr>
        <w:rFonts w:ascii="Wingdings" w:hAnsi="Wingdings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050B4"/>
    <w:multiLevelType w:val="hybridMultilevel"/>
    <w:tmpl w:val="97A4F78A"/>
    <w:lvl w:ilvl="0" w:tplc="D736E84C">
      <w:start w:val="1"/>
      <w:numFmt w:val="bullet"/>
      <w:lvlText w:val="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51E51"/>
    <w:multiLevelType w:val="hybridMultilevel"/>
    <w:tmpl w:val="A048806A"/>
    <w:lvl w:ilvl="0" w:tplc="C0D07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F2E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9C9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2B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06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1E5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46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61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8CB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D0A97"/>
    <w:multiLevelType w:val="hybridMultilevel"/>
    <w:tmpl w:val="D9B0B4A4"/>
    <w:lvl w:ilvl="0" w:tplc="D736E84C">
      <w:start w:val="1"/>
      <w:numFmt w:val="bullet"/>
      <w:lvlText w:val=""/>
      <w:lvlJc w:val="left"/>
      <w:pPr>
        <w:ind w:left="99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32664253"/>
    <w:multiLevelType w:val="hybridMultilevel"/>
    <w:tmpl w:val="38789AAA"/>
    <w:lvl w:ilvl="0" w:tplc="D736E84C">
      <w:start w:val="1"/>
      <w:numFmt w:val="bullet"/>
      <w:lvlText w:val="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92929"/>
    <w:multiLevelType w:val="hybridMultilevel"/>
    <w:tmpl w:val="40A43638"/>
    <w:lvl w:ilvl="0" w:tplc="D736E84C">
      <w:start w:val="1"/>
      <w:numFmt w:val="bullet"/>
      <w:lvlText w:val="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822C2"/>
    <w:multiLevelType w:val="hybridMultilevel"/>
    <w:tmpl w:val="3704E16C"/>
    <w:lvl w:ilvl="0" w:tplc="D736E84C">
      <w:start w:val="1"/>
      <w:numFmt w:val="bullet"/>
      <w:lvlText w:val=""/>
      <w:lvlJc w:val="left"/>
      <w:pPr>
        <w:ind w:left="1671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8">
    <w:nsid w:val="3C235A06"/>
    <w:multiLevelType w:val="hybridMultilevel"/>
    <w:tmpl w:val="C9787772"/>
    <w:lvl w:ilvl="0" w:tplc="D736E84C">
      <w:start w:val="1"/>
      <w:numFmt w:val="bullet"/>
      <w:lvlText w:val="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6751F"/>
    <w:multiLevelType w:val="hybridMultilevel"/>
    <w:tmpl w:val="0CD0C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252803"/>
    <w:multiLevelType w:val="hybridMultilevel"/>
    <w:tmpl w:val="5F70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76FDA"/>
    <w:multiLevelType w:val="hybridMultilevel"/>
    <w:tmpl w:val="8014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1E04C3"/>
    <w:multiLevelType w:val="hybridMultilevel"/>
    <w:tmpl w:val="BC767ABE"/>
    <w:lvl w:ilvl="0" w:tplc="D736E84C">
      <w:start w:val="1"/>
      <w:numFmt w:val="bullet"/>
      <w:lvlText w:val="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8951F0"/>
    <w:multiLevelType w:val="hybridMultilevel"/>
    <w:tmpl w:val="76E83234"/>
    <w:lvl w:ilvl="0" w:tplc="D736E84C">
      <w:start w:val="1"/>
      <w:numFmt w:val="bullet"/>
      <w:lvlText w:val="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86C57"/>
    <w:multiLevelType w:val="hybridMultilevel"/>
    <w:tmpl w:val="11AE89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213823"/>
    <w:multiLevelType w:val="hybridMultilevel"/>
    <w:tmpl w:val="B07E66F4"/>
    <w:lvl w:ilvl="0" w:tplc="D736E84C">
      <w:start w:val="1"/>
      <w:numFmt w:val="bullet"/>
      <w:lvlText w:val="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B40898"/>
    <w:multiLevelType w:val="hybridMultilevel"/>
    <w:tmpl w:val="A1D87C14"/>
    <w:lvl w:ilvl="0" w:tplc="D736E84C">
      <w:start w:val="1"/>
      <w:numFmt w:val="bullet"/>
      <w:lvlText w:val="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9A4C5D"/>
    <w:multiLevelType w:val="hybridMultilevel"/>
    <w:tmpl w:val="8BF822C6"/>
    <w:lvl w:ilvl="0" w:tplc="76063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984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08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CAA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688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20A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F6D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4C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8C5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74406E"/>
    <w:multiLevelType w:val="hybridMultilevel"/>
    <w:tmpl w:val="F0BE6802"/>
    <w:lvl w:ilvl="0" w:tplc="9A1EE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84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E8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5C9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C9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EB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E5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EE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E42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7728B9"/>
    <w:multiLevelType w:val="hybridMultilevel"/>
    <w:tmpl w:val="FF3C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96C8D"/>
    <w:multiLevelType w:val="hybridMultilevel"/>
    <w:tmpl w:val="6C882D44"/>
    <w:lvl w:ilvl="0" w:tplc="D736E84C">
      <w:start w:val="1"/>
      <w:numFmt w:val="bullet"/>
      <w:lvlText w:val=""/>
      <w:lvlJc w:val="left"/>
      <w:pPr>
        <w:ind w:left="99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3"/>
  </w:num>
  <w:num w:numId="4">
    <w:abstractNumId w:val="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1"/>
  </w:num>
  <w:num w:numId="10">
    <w:abstractNumId w:val="16"/>
  </w:num>
  <w:num w:numId="11">
    <w:abstractNumId w:val="12"/>
  </w:num>
  <w:num w:numId="12">
    <w:abstractNumId w:val="7"/>
  </w:num>
  <w:num w:numId="13">
    <w:abstractNumId w:val="5"/>
  </w:num>
  <w:num w:numId="14">
    <w:abstractNumId w:val="6"/>
  </w:num>
  <w:num w:numId="15">
    <w:abstractNumId w:val="20"/>
  </w:num>
  <w:num w:numId="16">
    <w:abstractNumId w:val="4"/>
  </w:num>
  <w:num w:numId="17">
    <w:abstractNumId w:val="0"/>
  </w:num>
  <w:num w:numId="18">
    <w:abstractNumId w:val="14"/>
  </w:num>
  <w:num w:numId="19">
    <w:abstractNumId w:val="8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81"/>
    <w:rsid w:val="000016A1"/>
    <w:rsid w:val="00004BE9"/>
    <w:rsid w:val="00006F20"/>
    <w:rsid w:val="000105EF"/>
    <w:rsid w:val="00011388"/>
    <w:rsid w:val="00011740"/>
    <w:rsid w:val="0001195A"/>
    <w:rsid w:val="00015B88"/>
    <w:rsid w:val="00017934"/>
    <w:rsid w:val="00022E50"/>
    <w:rsid w:val="0002460F"/>
    <w:rsid w:val="00024C77"/>
    <w:rsid w:val="00031A1F"/>
    <w:rsid w:val="00040DCA"/>
    <w:rsid w:val="00056E3B"/>
    <w:rsid w:val="000605C5"/>
    <w:rsid w:val="00070767"/>
    <w:rsid w:val="00072DA7"/>
    <w:rsid w:val="0008400D"/>
    <w:rsid w:val="000874B3"/>
    <w:rsid w:val="000926CA"/>
    <w:rsid w:val="000975DF"/>
    <w:rsid w:val="000A68E2"/>
    <w:rsid w:val="000A77FB"/>
    <w:rsid w:val="000B03B1"/>
    <w:rsid w:val="000B0C8C"/>
    <w:rsid w:val="000B510E"/>
    <w:rsid w:val="000C31A4"/>
    <w:rsid w:val="000C38E3"/>
    <w:rsid w:val="000C66EC"/>
    <w:rsid w:val="000C72C1"/>
    <w:rsid w:val="000D1535"/>
    <w:rsid w:val="000D1D85"/>
    <w:rsid w:val="000D3183"/>
    <w:rsid w:val="000D3C11"/>
    <w:rsid w:val="000E4181"/>
    <w:rsid w:val="000F2A53"/>
    <w:rsid w:val="000F7845"/>
    <w:rsid w:val="00103606"/>
    <w:rsid w:val="00112A76"/>
    <w:rsid w:val="00113092"/>
    <w:rsid w:val="00113452"/>
    <w:rsid w:val="00113596"/>
    <w:rsid w:val="00116244"/>
    <w:rsid w:val="00120525"/>
    <w:rsid w:val="00121668"/>
    <w:rsid w:val="00133811"/>
    <w:rsid w:val="00141C5C"/>
    <w:rsid w:val="00164BF4"/>
    <w:rsid w:val="001748E1"/>
    <w:rsid w:val="00174D87"/>
    <w:rsid w:val="00175D88"/>
    <w:rsid w:val="00181AE8"/>
    <w:rsid w:val="001835EC"/>
    <w:rsid w:val="00185580"/>
    <w:rsid w:val="00190A64"/>
    <w:rsid w:val="00191A3E"/>
    <w:rsid w:val="0019344A"/>
    <w:rsid w:val="001A76FA"/>
    <w:rsid w:val="001B071F"/>
    <w:rsid w:val="001B1535"/>
    <w:rsid w:val="001B2C3A"/>
    <w:rsid w:val="001B4885"/>
    <w:rsid w:val="001C0B28"/>
    <w:rsid w:val="001C17B8"/>
    <w:rsid w:val="001D1965"/>
    <w:rsid w:val="001D7702"/>
    <w:rsid w:val="001D7DF3"/>
    <w:rsid w:val="001E66D0"/>
    <w:rsid w:val="001F02CE"/>
    <w:rsid w:val="001F5A5A"/>
    <w:rsid w:val="001F6C17"/>
    <w:rsid w:val="001F7B58"/>
    <w:rsid w:val="0021209F"/>
    <w:rsid w:val="00215B1D"/>
    <w:rsid w:val="0021693E"/>
    <w:rsid w:val="00223AC3"/>
    <w:rsid w:val="00225427"/>
    <w:rsid w:val="00227E40"/>
    <w:rsid w:val="002332D1"/>
    <w:rsid w:val="0023418B"/>
    <w:rsid w:val="0024064C"/>
    <w:rsid w:val="00246131"/>
    <w:rsid w:val="002522A9"/>
    <w:rsid w:val="00254C4F"/>
    <w:rsid w:val="00255318"/>
    <w:rsid w:val="002604EC"/>
    <w:rsid w:val="00262EF7"/>
    <w:rsid w:val="00270041"/>
    <w:rsid w:val="00273F94"/>
    <w:rsid w:val="00276B25"/>
    <w:rsid w:val="00281105"/>
    <w:rsid w:val="00287A74"/>
    <w:rsid w:val="002906FB"/>
    <w:rsid w:val="00292CB9"/>
    <w:rsid w:val="002B176B"/>
    <w:rsid w:val="002B4888"/>
    <w:rsid w:val="002C1CD7"/>
    <w:rsid w:val="002C437E"/>
    <w:rsid w:val="002C4910"/>
    <w:rsid w:val="002C7ED1"/>
    <w:rsid w:val="002D05CF"/>
    <w:rsid w:val="002D37AF"/>
    <w:rsid w:val="002D5449"/>
    <w:rsid w:val="002D5948"/>
    <w:rsid w:val="002E1FCB"/>
    <w:rsid w:val="002E20E6"/>
    <w:rsid w:val="002E5EA8"/>
    <w:rsid w:val="002F37CD"/>
    <w:rsid w:val="003005C1"/>
    <w:rsid w:val="00301A6A"/>
    <w:rsid w:val="003033B5"/>
    <w:rsid w:val="00307ADD"/>
    <w:rsid w:val="00312E29"/>
    <w:rsid w:val="00314742"/>
    <w:rsid w:val="0031568C"/>
    <w:rsid w:val="00316BDE"/>
    <w:rsid w:val="0032031C"/>
    <w:rsid w:val="003254AD"/>
    <w:rsid w:val="003308BD"/>
    <w:rsid w:val="00332DD3"/>
    <w:rsid w:val="00340C1B"/>
    <w:rsid w:val="0035301F"/>
    <w:rsid w:val="003549C2"/>
    <w:rsid w:val="00355111"/>
    <w:rsid w:val="00365E81"/>
    <w:rsid w:val="00366E26"/>
    <w:rsid w:val="00372B7E"/>
    <w:rsid w:val="00375547"/>
    <w:rsid w:val="00376C32"/>
    <w:rsid w:val="00377F66"/>
    <w:rsid w:val="00387014"/>
    <w:rsid w:val="0038762B"/>
    <w:rsid w:val="00390FCF"/>
    <w:rsid w:val="003A09F5"/>
    <w:rsid w:val="003A1FF0"/>
    <w:rsid w:val="003B67C9"/>
    <w:rsid w:val="003B7166"/>
    <w:rsid w:val="003D5200"/>
    <w:rsid w:val="003E349C"/>
    <w:rsid w:val="003E6602"/>
    <w:rsid w:val="003F1012"/>
    <w:rsid w:val="003F23D7"/>
    <w:rsid w:val="003F25FF"/>
    <w:rsid w:val="003F2B37"/>
    <w:rsid w:val="00405F3C"/>
    <w:rsid w:val="00411A15"/>
    <w:rsid w:val="00414456"/>
    <w:rsid w:val="00414483"/>
    <w:rsid w:val="00417A68"/>
    <w:rsid w:val="00420FF7"/>
    <w:rsid w:val="00422561"/>
    <w:rsid w:val="00422F6C"/>
    <w:rsid w:val="00423505"/>
    <w:rsid w:val="00424145"/>
    <w:rsid w:val="004254EC"/>
    <w:rsid w:val="00426D6A"/>
    <w:rsid w:val="004272D5"/>
    <w:rsid w:val="00430148"/>
    <w:rsid w:val="00434169"/>
    <w:rsid w:val="0044231E"/>
    <w:rsid w:val="00457CE5"/>
    <w:rsid w:val="004606B7"/>
    <w:rsid w:val="00465212"/>
    <w:rsid w:val="00465E80"/>
    <w:rsid w:val="00466AB6"/>
    <w:rsid w:val="00467F2F"/>
    <w:rsid w:val="0047078B"/>
    <w:rsid w:val="00470EB9"/>
    <w:rsid w:val="00471306"/>
    <w:rsid w:val="00471D5C"/>
    <w:rsid w:val="0047437F"/>
    <w:rsid w:val="0047760E"/>
    <w:rsid w:val="004803EF"/>
    <w:rsid w:val="0049036B"/>
    <w:rsid w:val="00491F6D"/>
    <w:rsid w:val="00494B43"/>
    <w:rsid w:val="004965DB"/>
    <w:rsid w:val="004A1E7B"/>
    <w:rsid w:val="004A3978"/>
    <w:rsid w:val="004A5A7A"/>
    <w:rsid w:val="004A5BC9"/>
    <w:rsid w:val="004A7459"/>
    <w:rsid w:val="004B252E"/>
    <w:rsid w:val="004B3405"/>
    <w:rsid w:val="004B4BB4"/>
    <w:rsid w:val="004C2146"/>
    <w:rsid w:val="004C29B2"/>
    <w:rsid w:val="004C6A24"/>
    <w:rsid w:val="004C7C0F"/>
    <w:rsid w:val="004D2C8F"/>
    <w:rsid w:val="004D39D4"/>
    <w:rsid w:val="004D456E"/>
    <w:rsid w:val="004E324A"/>
    <w:rsid w:val="004E5383"/>
    <w:rsid w:val="004E53D0"/>
    <w:rsid w:val="004E6676"/>
    <w:rsid w:val="004E759A"/>
    <w:rsid w:val="004E7C93"/>
    <w:rsid w:val="004F36A1"/>
    <w:rsid w:val="0050061D"/>
    <w:rsid w:val="00507F65"/>
    <w:rsid w:val="005108FA"/>
    <w:rsid w:val="005129EF"/>
    <w:rsid w:val="00512A47"/>
    <w:rsid w:val="00516BDA"/>
    <w:rsid w:val="0052581E"/>
    <w:rsid w:val="005269B2"/>
    <w:rsid w:val="00527747"/>
    <w:rsid w:val="00530929"/>
    <w:rsid w:val="00535FF9"/>
    <w:rsid w:val="00536701"/>
    <w:rsid w:val="005430E7"/>
    <w:rsid w:val="00543158"/>
    <w:rsid w:val="00545448"/>
    <w:rsid w:val="00551278"/>
    <w:rsid w:val="0055133E"/>
    <w:rsid w:val="00556AE4"/>
    <w:rsid w:val="00557AFF"/>
    <w:rsid w:val="00557CD0"/>
    <w:rsid w:val="00565EA4"/>
    <w:rsid w:val="00566BF0"/>
    <w:rsid w:val="00567E5B"/>
    <w:rsid w:val="00572CDB"/>
    <w:rsid w:val="005810A8"/>
    <w:rsid w:val="0058238A"/>
    <w:rsid w:val="00583402"/>
    <w:rsid w:val="00592359"/>
    <w:rsid w:val="005A0568"/>
    <w:rsid w:val="005A44B0"/>
    <w:rsid w:val="005A7155"/>
    <w:rsid w:val="005C5402"/>
    <w:rsid w:val="005C5BF2"/>
    <w:rsid w:val="005C7660"/>
    <w:rsid w:val="005D0FD9"/>
    <w:rsid w:val="005D3ABD"/>
    <w:rsid w:val="005E0176"/>
    <w:rsid w:val="005E0976"/>
    <w:rsid w:val="005E15CB"/>
    <w:rsid w:val="005E2B35"/>
    <w:rsid w:val="005E2C36"/>
    <w:rsid w:val="005F1824"/>
    <w:rsid w:val="005F226E"/>
    <w:rsid w:val="005F41B2"/>
    <w:rsid w:val="005F7366"/>
    <w:rsid w:val="005F776E"/>
    <w:rsid w:val="005F7F2A"/>
    <w:rsid w:val="00606082"/>
    <w:rsid w:val="006125E0"/>
    <w:rsid w:val="0061272A"/>
    <w:rsid w:val="006151EF"/>
    <w:rsid w:val="0062159A"/>
    <w:rsid w:val="006223D9"/>
    <w:rsid w:val="00623063"/>
    <w:rsid w:val="00627799"/>
    <w:rsid w:val="00630BCF"/>
    <w:rsid w:val="00631AAA"/>
    <w:rsid w:val="00642B03"/>
    <w:rsid w:val="006432DD"/>
    <w:rsid w:val="0064587E"/>
    <w:rsid w:val="006547F8"/>
    <w:rsid w:val="0065534C"/>
    <w:rsid w:val="0066633A"/>
    <w:rsid w:val="006706A6"/>
    <w:rsid w:val="00674457"/>
    <w:rsid w:val="006757B1"/>
    <w:rsid w:val="00684B12"/>
    <w:rsid w:val="00685E1C"/>
    <w:rsid w:val="00690A74"/>
    <w:rsid w:val="006943EA"/>
    <w:rsid w:val="00694EE4"/>
    <w:rsid w:val="00695EAB"/>
    <w:rsid w:val="00696716"/>
    <w:rsid w:val="006A128E"/>
    <w:rsid w:val="006A2C10"/>
    <w:rsid w:val="006A37CA"/>
    <w:rsid w:val="006A7913"/>
    <w:rsid w:val="006B3607"/>
    <w:rsid w:val="006B5790"/>
    <w:rsid w:val="006B7A17"/>
    <w:rsid w:val="006B7CDC"/>
    <w:rsid w:val="006C2F79"/>
    <w:rsid w:val="006C3AD5"/>
    <w:rsid w:val="006C3F3C"/>
    <w:rsid w:val="006C63ED"/>
    <w:rsid w:val="006C6C59"/>
    <w:rsid w:val="006C7589"/>
    <w:rsid w:val="006D0A15"/>
    <w:rsid w:val="006D227F"/>
    <w:rsid w:val="006D29BE"/>
    <w:rsid w:val="006D4923"/>
    <w:rsid w:val="006D7FB3"/>
    <w:rsid w:val="006E096F"/>
    <w:rsid w:val="006E48B6"/>
    <w:rsid w:val="006F0D01"/>
    <w:rsid w:val="006F0F11"/>
    <w:rsid w:val="006F309B"/>
    <w:rsid w:val="006F4DBC"/>
    <w:rsid w:val="007027A2"/>
    <w:rsid w:val="007030EC"/>
    <w:rsid w:val="007039B9"/>
    <w:rsid w:val="00705313"/>
    <w:rsid w:val="007066F1"/>
    <w:rsid w:val="00711094"/>
    <w:rsid w:val="00715E36"/>
    <w:rsid w:val="007169AD"/>
    <w:rsid w:val="007174A3"/>
    <w:rsid w:val="007179EE"/>
    <w:rsid w:val="00721D93"/>
    <w:rsid w:val="00730039"/>
    <w:rsid w:val="00732290"/>
    <w:rsid w:val="007329B4"/>
    <w:rsid w:val="007339C9"/>
    <w:rsid w:val="00733FD9"/>
    <w:rsid w:val="0073630B"/>
    <w:rsid w:val="00737F9F"/>
    <w:rsid w:val="00741569"/>
    <w:rsid w:val="00741F5E"/>
    <w:rsid w:val="007427E6"/>
    <w:rsid w:val="00742EF8"/>
    <w:rsid w:val="007435E8"/>
    <w:rsid w:val="00746A63"/>
    <w:rsid w:val="0075024E"/>
    <w:rsid w:val="0075719A"/>
    <w:rsid w:val="007665FB"/>
    <w:rsid w:val="00780A1E"/>
    <w:rsid w:val="007841CE"/>
    <w:rsid w:val="00785CB1"/>
    <w:rsid w:val="007860F8"/>
    <w:rsid w:val="007A0F3F"/>
    <w:rsid w:val="007A10C7"/>
    <w:rsid w:val="007B158D"/>
    <w:rsid w:val="007B168D"/>
    <w:rsid w:val="007B4431"/>
    <w:rsid w:val="007B63D8"/>
    <w:rsid w:val="007B746D"/>
    <w:rsid w:val="007C25BA"/>
    <w:rsid w:val="007D1D50"/>
    <w:rsid w:val="007D21D4"/>
    <w:rsid w:val="007D2AC0"/>
    <w:rsid w:val="007D49F7"/>
    <w:rsid w:val="007E15C0"/>
    <w:rsid w:val="007E612D"/>
    <w:rsid w:val="007E7CE4"/>
    <w:rsid w:val="007F0FD5"/>
    <w:rsid w:val="00805C2E"/>
    <w:rsid w:val="00807216"/>
    <w:rsid w:val="008106F9"/>
    <w:rsid w:val="00813FB0"/>
    <w:rsid w:val="008159E0"/>
    <w:rsid w:val="008218B9"/>
    <w:rsid w:val="008227E6"/>
    <w:rsid w:val="00823287"/>
    <w:rsid w:val="00823FA1"/>
    <w:rsid w:val="0083070B"/>
    <w:rsid w:val="00830CF6"/>
    <w:rsid w:val="00835743"/>
    <w:rsid w:val="008359B0"/>
    <w:rsid w:val="00844602"/>
    <w:rsid w:val="00844D7C"/>
    <w:rsid w:val="00865CEF"/>
    <w:rsid w:val="00874004"/>
    <w:rsid w:val="00877A80"/>
    <w:rsid w:val="00882C77"/>
    <w:rsid w:val="00886ED5"/>
    <w:rsid w:val="008A285D"/>
    <w:rsid w:val="008B0B2D"/>
    <w:rsid w:val="008B24D2"/>
    <w:rsid w:val="008B4884"/>
    <w:rsid w:val="008C08E8"/>
    <w:rsid w:val="008C394C"/>
    <w:rsid w:val="008C5BAB"/>
    <w:rsid w:val="008C7E29"/>
    <w:rsid w:val="008D0578"/>
    <w:rsid w:val="008D0906"/>
    <w:rsid w:val="008D4F87"/>
    <w:rsid w:val="008E08C0"/>
    <w:rsid w:val="008E2465"/>
    <w:rsid w:val="008F19CC"/>
    <w:rsid w:val="008F1FB9"/>
    <w:rsid w:val="008F506B"/>
    <w:rsid w:val="008F581E"/>
    <w:rsid w:val="00904BED"/>
    <w:rsid w:val="00904BF1"/>
    <w:rsid w:val="00910913"/>
    <w:rsid w:val="00910C4D"/>
    <w:rsid w:val="00925AAF"/>
    <w:rsid w:val="00931831"/>
    <w:rsid w:val="00931A5A"/>
    <w:rsid w:val="00932B0F"/>
    <w:rsid w:val="009348A4"/>
    <w:rsid w:val="0094075E"/>
    <w:rsid w:val="009429C9"/>
    <w:rsid w:val="00966A06"/>
    <w:rsid w:val="00976775"/>
    <w:rsid w:val="00977B58"/>
    <w:rsid w:val="0098254F"/>
    <w:rsid w:val="0098295D"/>
    <w:rsid w:val="00982AE8"/>
    <w:rsid w:val="0098495C"/>
    <w:rsid w:val="009862D2"/>
    <w:rsid w:val="00990358"/>
    <w:rsid w:val="00992D25"/>
    <w:rsid w:val="009A1EA2"/>
    <w:rsid w:val="009A2A96"/>
    <w:rsid w:val="009B1127"/>
    <w:rsid w:val="009B3978"/>
    <w:rsid w:val="009D1DD2"/>
    <w:rsid w:val="009D73D1"/>
    <w:rsid w:val="009F21B3"/>
    <w:rsid w:val="00A03C21"/>
    <w:rsid w:val="00A03CAC"/>
    <w:rsid w:val="00A06202"/>
    <w:rsid w:val="00A07634"/>
    <w:rsid w:val="00A10181"/>
    <w:rsid w:val="00A152BD"/>
    <w:rsid w:val="00A16341"/>
    <w:rsid w:val="00A172F2"/>
    <w:rsid w:val="00A17C51"/>
    <w:rsid w:val="00A20992"/>
    <w:rsid w:val="00A20D50"/>
    <w:rsid w:val="00A22774"/>
    <w:rsid w:val="00A247F6"/>
    <w:rsid w:val="00A312D3"/>
    <w:rsid w:val="00A36358"/>
    <w:rsid w:val="00A36828"/>
    <w:rsid w:val="00A50A4C"/>
    <w:rsid w:val="00A5148C"/>
    <w:rsid w:val="00A57641"/>
    <w:rsid w:val="00A630E9"/>
    <w:rsid w:val="00A8501C"/>
    <w:rsid w:val="00A873D1"/>
    <w:rsid w:val="00AA2062"/>
    <w:rsid w:val="00AA3122"/>
    <w:rsid w:val="00AA4856"/>
    <w:rsid w:val="00AA79FC"/>
    <w:rsid w:val="00AB00B6"/>
    <w:rsid w:val="00AB2B7B"/>
    <w:rsid w:val="00AD1B75"/>
    <w:rsid w:val="00AF78A0"/>
    <w:rsid w:val="00B02F8A"/>
    <w:rsid w:val="00B04A69"/>
    <w:rsid w:val="00B055B1"/>
    <w:rsid w:val="00B177E7"/>
    <w:rsid w:val="00B22A50"/>
    <w:rsid w:val="00B36021"/>
    <w:rsid w:val="00B371CD"/>
    <w:rsid w:val="00B40164"/>
    <w:rsid w:val="00B42385"/>
    <w:rsid w:val="00B44F75"/>
    <w:rsid w:val="00B46EB4"/>
    <w:rsid w:val="00B5099B"/>
    <w:rsid w:val="00B50AC7"/>
    <w:rsid w:val="00B54DFB"/>
    <w:rsid w:val="00B55E7C"/>
    <w:rsid w:val="00B6486C"/>
    <w:rsid w:val="00B65DD0"/>
    <w:rsid w:val="00B673D5"/>
    <w:rsid w:val="00B72BEA"/>
    <w:rsid w:val="00B75256"/>
    <w:rsid w:val="00B75AA8"/>
    <w:rsid w:val="00B763FC"/>
    <w:rsid w:val="00B7721F"/>
    <w:rsid w:val="00B82C24"/>
    <w:rsid w:val="00B9189E"/>
    <w:rsid w:val="00B9769E"/>
    <w:rsid w:val="00BA391D"/>
    <w:rsid w:val="00BA7D3E"/>
    <w:rsid w:val="00BB0062"/>
    <w:rsid w:val="00BB4BE4"/>
    <w:rsid w:val="00BC4EB1"/>
    <w:rsid w:val="00BC5654"/>
    <w:rsid w:val="00BC5755"/>
    <w:rsid w:val="00BC75E1"/>
    <w:rsid w:val="00BD2647"/>
    <w:rsid w:val="00BD6FC7"/>
    <w:rsid w:val="00BE4031"/>
    <w:rsid w:val="00BF2AC1"/>
    <w:rsid w:val="00BF38D3"/>
    <w:rsid w:val="00BF627B"/>
    <w:rsid w:val="00C0754D"/>
    <w:rsid w:val="00C13570"/>
    <w:rsid w:val="00C221C0"/>
    <w:rsid w:val="00C25F5F"/>
    <w:rsid w:val="00C26372"/>
    <w:rsid w:val="00C26DD0"/>
    <w:rsid w:val="00C27082"/>
    <w:rsid w:val="00C32D58"/>
    <w:rsid w:val="00C34FCF"/>
    <w:rsid w:val="00C37800"/>
    <w:rsid w:val="00C37FAE"/>
    <w:rsid w:val="00C4290C"/>
    <w:rsid w:val="00C44E1A"/>
    <w:rsid w:val="00C45CAE"/>
    <w:rsid w:val="00C527AA"/>
    <w:rsid w:val="00C62A07"/>
    <w:rsid w:val="00C70C8C"/>
    <w:rsid w:val="00C72B76"/>
    <w:rsid w:val="00C72C81"/>
    <w:rsid w:val="00C83F71"/>
    <w:rsid w:val="00C84541"/>
    <w:rsid w:val="00C90821"/>
    <w:rsid w:val="00C90D17"/>
    <w:rsid w:val="00C94E2D"/>
    <w:rsid w:val="00C95A5A"/>
    <w:rsid w:val="00CA10EB"/>
    <w:rsid w:val="00CA191D"/>
    <w:rsid w:val="00CA335A"/>
    <w:rsid w:val="00CB10C3"/>
    <w:rsid w:val="00CB27FC"/>
    <w:rsid w:val="00CB6117"/>
    <w:rsid w:val="00CC0BF7"/>
    <w:rsid w:val="00CC3543"/>
    <w:rsid w:val="00CC64F8"/>
    <w:rsid w:val="00CD3AC8"/>
    <w:rsid w:val="00CD520D"/>
    <w:rsid w:val="00CE2088"/>
    <w:rsid w:val="00CE2A38"/>
    <w:rsid w:val="00CF6A96"/>
    <w:rsid w:val="00CF6BF2"/>
    <w:rsid w:val="00CF78C9"/>
    <w:rsid w:val="00D03A73"/>
    <w:rsid w:val="00D07C11"/>
    <w:rsid w:val="00D115E3"/>
    <w:rsid w:val="00D16B7E"/>
    <w:rsid w:val="00D206A8"/>
    <w:rsid w:val="00D2341E"/>
    <w:rsid w:val="00D26E68"/>
    <w:rsid w:val="00D27EB5"/>
    <w:rsid w:val="00D32D2B"/>
    <w:rsid w:val="00D34755"/>
    <w:rsid w:val="00D4035D"/>
    <w:rsid w:val="00D417EA"/>
    <w:rsid w:val="00D41CF1"/>
    <w:rsid w:val="00D43D65"/>
    <w:rsid w:val="00D53D3C"/>
    <w:rsid w:val="00D65DD7"/>
    <w:rsid w:val="00D665B7"/>
    <w:rsid w:val="00D73ABB"/>
    <w:rsid w:val="00D80096"/>
    <w:rsid w:val="00D8222C"/>
    <w:rsid w:val="00D84059"/>
    <w:rsid w:val="00D90973"/>
    <w:rsid w:val="00D918AA"/>
    <w:rsid w:val="00DA3A2C"/>
    <w:rsid w:val="00DA4B35"/>
    <w:rsid w:val="00DA538D"/>
    <w:rsid w:val="00DA72AA"/>
    <w:rsid w:val="00DB113B"/>
    <w:rsid w:val="00DB2BE4"/>
    <w:rsid w:val="00DB5794"/>
    <w:rsid w:val="00DC07C8"/>
    <w:rsid w:val="00DC09F7"/>
    <w:rsid w:val="00DC0D59"/>
    <w:rsid w:val="00DC1984"/>
    <w:rsid w:val="00DC272F"/>
    <w:rsid w:val="00DC5D37"/>
    <w:rsid w:val="00DD3A2B"/>
    <w:rsid w:val="00DD76B6"/>
    <w:rsid w:val="00DE0435"/>
    <w:rsid w:val="00DE0F38"/>
    <w:rsid w:val="00DE1320"/>
    <w:rsid w:val="00DE5923"/>
    <w:rsid w:val="00DE713E"/>
    <w:rsid w:val="00E00501"/>
    <w:rsid w:val="00E01444"/>
    <w:rsid w:val="00E0206B"/>
    <w:rsid w:val="00E0220F"/>
    <w:rsid w:val="00E03386"/>
    <w:rsid w:val="00E048DE"/>
    <w:rsid w:val="00E4057A"/>
    <w:rsid w:val="00E42007"/>
    <w:rsid w:val="00E433DC"/>
    <w:rsid w:val="00E435F1"/>
    <w:rsid w:val="00E457D7"/>
    <w:rsid w:val="00E5674C"/>
    <w:rsid w:val="00E57E8F"/>
    <w:rsid w:val="00E61DDC"/>
    <w:rsid w:val="00E63F49"/>
    <w:rsid w:val="00E67799"/>
    <w:rsid w:val="00E7212B"/>
    <w:rsid w:val="00E74B21"/>
    <w:rsid w:val="00E827D7"/>
    <w:rsid w:val="00E82D4E"/>
    <w:rsid w:val="00E903C6"/>
    <w:rsid w:val="00E9193E"/>
    <w:rsid w:val="00E93858"/>
    <w:rsid w:val="00E96B6C"/>
    <w:rsid w:val="00EA1665"/>
    <w:rsid w:val="00EA295A"/>
    <w:rsid w:val="00EA48DD"/>
    <w:rsid w:val="00EA56ED"/>
    <w:rsid w:val="00EB0D8E"/>
    <w:rsid w:val="00EB47F0"/>
    <w:rsid w:val="00EB6382"/>
    <w:rsid w:val="00EB7E6A"/>
    <w:rsid w:val="00EC151D"/>
    <w:rsid w:val="00EC2C99"/>
    <w:rsid w:val="00EC32E6"/>
    <w:rsid w:val="00EC6748"/>
    <w:rsid w:val="00EE07FC"/>
    <w:rsid w:val="00EE0DCC"/>
    <w:rsid w:val="00EE1D2C"/>
    <w:rsid w:val="00EE2A73"/>
    <w:rsid w:val="00EE3B1E"/>
    <w:rsid w:val="00EE5A9F"/>
    <w:rsid w:val="00EF39B0"/>
    <w:rsid w:val="00EF3AEA"/>
    <w:rsid w:val="00EF4103"/>
    <w:rsid w:val="00EF7695"/>
    <w:rsid w:val="00EF7AE2"/>
    <w:rsid w:val="00F11005"/>
    <w:rsid w:val="00F17F63"/>
    <w:rsid w:val="00F20D27"/>
    <w:rsid w:val="00F21D1A"/>
    <w:rsid w:val="00F26169"/>
    <w:rsid w:val="00F27E99"/>
    <w:rsid w:val="00F3167A"/>
    <w:rsid w:val="00F45E60"/>
    <w:rsid w:val="00F46375"/>
    <w:rsid w:val="00F50D6A"/>
    <w:rsid w:val="00F50F11"/>
    <w:rsid w:val="00F52B74"/>
    <w:rsid w:val="00F56180"/>
    <w:rsid w:val="00F56215"/>
    <w:rsid w:val="00F563A7"/>
    <w:rsid w:val="00F62FE4"/>
    <w:rsid w:val="00F66297"/>
    <w:rsid w:val="00F723EC"/>
    <w:rsid w:val="00F76EF4"/>
    <w:rsid w:val="00F77D37"/>
    <w:rsid w:val="00F8100D"/>
    <w:rsid w:val="00F82778"/>
    <w:rsid w:val="00F82ABA"/>
    <w:rsid w:val="00F9561C"/>
    <w:rsid w:val="00FA3ABA"/>
    <w:rsid w:val="00FA5DDD"/>
    <w:rsid w:val="00FB0648"/>
    <w:rsid w:val="00FB1F0D"/>
    <w:rsid w:val="00FC5650"/>
    <w:rsid w:val="00FC7C76"/>
    <w:rsid w:val="00FD0432"/>
    <w:rsid w:val="00FE1099"/>
    <w:rsid w:val="00FE25C9"/>
    <w:rsid w:val="00FE3173"/>
    <w:rsid w:val="00FF0613"/>
    <w:rsid w:val="00FF339E"/>
    <w:rsid w:val="030C1DAA"/>
    <w:rsid w:val="16F7248E"/>
    <w:rsid w:val="2055FA23"/>
    <w:rsid w:val="2332D693"/>
    <w:rsid w:val="28ADDA52"/>
    <w:rsid w:val="2DF9DCB4"/>
    <w:rsid w:val="341C344D"/>
    <w:rsid w:val="3F9976D2"/>
    <w:rsid w:val="6E672D12"/>
    <w:rsid w:val="6ED06936"/>
    <w:rsid w:val="707637DF"/>
    <w:rsid w:val="75546C64"/>
    <w:rsid w:val="7A4C9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0734"/>
  <w15:docId w15:val="{412126D5-20B0-43A3-B79C-DAA0CCCA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2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D5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92D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mailto:jake-miller@hotmail.com" TargetMode="External"/><Relationship Id="rId9" Type="http://schemas.openxmlformats.org/officeDocument/2006/relationships/hyperlink" Target="https://jmiller-io.github.io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iljakd\Application%20Data\Microsoft\Templates\TP0300031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4221B0E-40E9-4295-BC87-A3D6EAEE09D8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A3D69DD4-ABB2-4B82-AC25-E1C0DA4E25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BA96AD-965E-4E64-9181-367624570A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Settings\miljakd\Application Data\Microsoft\Templates\TP030003100.dotx</Template>
  <TotalTime>1</TotalTime>
  <Pages>2</Pages>
  <Words>722</Words>
  <Characters>4119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Miller</dc:creator>
  <cp:lastModifiedBy>Vetter, Elena</cp:lastModifiedBy>
  <cp:revision>2</cp:revision>
  <cp:lastPrinted>2016-09-06T04:31:00Z</cp:lastPrinted>
  <dcterms:created xsi:type="dcterms:W3CDTF">2017-03-31T00:05:00Z</dcterms:created>
  <dcterms:modified xsi:type="dcterms:W3CDTF">2017-03-31T00:05:00Z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